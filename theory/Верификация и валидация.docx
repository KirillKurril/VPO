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1C" w:rsidRPr="00392702" w:rsidRDefault="00B24C1C" w:rsidP="0018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DBA">
        <w:rPr>
          <w:rFonts w:ascii="Times New Roman" w:hAnsi="Times New Roman" w:cs="Times New Roman"/>
          <w:sz w:val="28"/>
          <w:szCs w:val="28"/>
        </w:rPr>
        <w:t>Верификация и валидация.</w:t>
      </w:r>
    </w:p>
    <w:p w:rsidR="00B24C1C" w:rsidRPr="00392702" w:rsidRDefault="00B24C1C" w:rsidP="0018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DBA">
        <w:rPr>
          <w:rFonts w:ascii="Times New Roman" w:hAnsi="Times New Roman" w:cs="Times New Roman"/>
          <w:sz w:val="28"/>
          <w:szCs w:val="28"/>
        </w:rPr>
        <w:t xml:space="preserve">Верификация (Verification) - это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 [IEEE]. Т.е. выполняются ли наши цели, сроки, задачи по разработке проекта, определенные в начале текущей фазы. 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6F021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⛳" style="width:24pt;height:24pt">
            <v:imagedata r:id="rId5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>Валидация (Validation) - это определение соответствия разрабатываемого ПО ожиданиям и потребностям пользователя, требованиям к системе [BS7925-1].</w:t>
      </w:r>
      <w:r w:rsidRPr="00183DBA">
        <w:rPr>
          <w:rFonts w:ascii="Times New Roman" w:hAnsi="Times New Roman" w:cs="Times New Roman"/>
          <w:sz w:val="28"/>
          <w:szCs w:val="28"/>
        </w:rPr>
        <w:br/>
        <w:t xml:space="preserve">Перевод с английского этих терминов дает определенную пищу для понимания разницы: verification - проверка, validation - придание законной силы. </w:t>
      </w:r>
      <w:r w:rsidRPr="00183DBA">
        <w:rPr>
          <w:rFonts w:ascii="Times New Roman" w:hAnsi="Times New Roman" w:cs="Times New Roman"/>
          <w:sz w:val="28"/>
          <w:szCs w:val="28"/>
        </w:rPr>
        <w:br/>
        <w:t xml:space="preserve">Чтобы было проще понять, сразу приведу пример типичной верификации: тестирование программы или проведение испытания оборудования. Имея определенные требования на руках, мы проводим испытание продукта и фиксируем, соблюдены ли требования. Результат верификации - это ответ на вопрос "Соответствует ли продукт требованиям?". </w:t>
      </w:r>
    </w:p>
    <w:p w:rsidR="00B24C1C" w:rsidRDefault="00B24C1C" w:rsidP="0018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DBA">
        <w:rPr>
          <w:rFonts w:ascii="Times New Roman" w:hAnsi="Times New Roman" w:cs="Times New Roman"/>
          <w:sz w:val="28"/>
          <w:szCs w:val="28"/>
        </w:rPr>
        <w:t xml:space="preserve">Но далеко не всегда продукт, соответствующий установленным требованиям, можно применять в конкретной ситуации. Например, лекарство прошло все положенные испытания и поступило в продажу. Значит ли это, что оно может быть применено каким-то конкретным больным? Нет, т.к. каждый пациент имеет свои особенности и конкретно для этого лекарство может быть губительным, т.е. кто-то (врач) должен подтвердить: да, этому больному можно принимать это лекарство. То есть врач должен выполнить валидацию: придать законную силу конкретному применению. 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067E1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4" o:spid="_x0000_i1026" type="#_x0000_t75" alt="⛳" style="width:12pt;height:12pt;visibility:visible">
            <v:imagedata r:id="rId6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 xml:space="preserve">Простой способ запомнить отличие Валидации от Верификации заключается в том, что: </w:t>
      </w:r>
    </w:p>
    <w:p w:rsidR="00B24C1C" w:rsidRPr="00392702" w:rsidRDefault="00B24C1C" w:rsidP="00392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E1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5" o:spid="_x0000_i1027" type="#_x0000_t75" alt="📌" style="width:12pt;height:12pt;visibility:visible">
            <v:imagedata r:id="rId7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 xml:space="preserve">Верификация подтверждает, что «вы создали продукт согласно требованиям» 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067E1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6" o:spid="_x0000_i1028" type="#_x0000_t75" alt="📌" style="width:12pt;height:12pt;visibility:visible">
            <v:imagedata r:id="rId7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>Валидация подтверждает, что «вы создали продукт, который решает проблему заказчика, несёт ему ценность, устраняет его боль»</w:t>
      </w:r>
      <w:r w:rsidRPr="00183DBA">
        <w:rPr>
          <w:rFonts w:ascii="Times New Roman" w:hAnsi="Times New Roman" w:cs="Times New Roman"/>
          <w:sz w:val="28"/>
          <w:szCs w:val="28"/>
        </w:rPr>
        <w:br/>
        <w:t>Далеко не всегда программные решения, которые мы разрабатываем, действительно нужны клиенту или решают его задачи. Например, когда клиент ошибочно полагает что «достаточно сделать сайт, и клиенты повалят», не понимая при этом важность маркетинга и продаж, то и начинаются постоянные переделки сайта. Почему так происходит? Как решить проблему со сдачей работ?</w:t>
      </w:r>
    </w:p>
    <w:p w:rsidR="00B24C1C" w:rsidRPr="00392702" w:rsidRDefault="00B24C1C" w:rsidP="00183D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DBA">
        <w:rPr>
          <w:rFonts w:ascii="Times New Roman" w:hAnsi="Times New Roman" w:cs="Times New Roman"/>
          <w:sz w:val="28"/>
          <w:szCs w:val="28"/>
        </w:rPr>
        <w:t xml:space="preserve">Кто обычно отвечает за качество разрабатываемых решений: 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884CDE">
        <w:rPr>
          <w:noProof/>
          <w:lang w:eastAsia="ru-RU"/>
        </w:rPr>
        <w:pict>
          <v:shape id="Рисунок 8" o:spid="_x0000_i1029" type="#_x0000_t75" alt="📌" style="width:12pt;height:12pt;visibility:visible">
            <v:imagedata r:id="rId7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>Верификацию (подтверждение соответствия продукта утверждённым требованиям) обычно выполняют QA инженеры или тестировщики.</w:t>
      </w:r>
    </w:p>
    <w:p w:rsidR="00B24C1C" w:rsidRPr="00183DBA" w:rsidRDefault="00B24C1C" w:rsidP="00183D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DBA">
        <w:rPr>
          <w:rFonts w:ascii="Times New Roman" w:hAnsi="Times New Roman" w:cs="Times New Roman"/>
          <w:sz w:val="28"/>
          <w:szCs w:val="28"/>
        </w:rPr>
        <w:t>Валидацию (это подтверждение, что заказчик получил необходимую ценность от продукта и/или его «боль» устранена) обычно никто не делает, хотя по-хорошему должен сделать РМ или ВА.</w:t>
      </w:r>
    </w:p>
    <w:p w:rsidR="00B24C1C" w:rsidRPr="00183DBA" w:rsidRDefault="00B24C1C" w:rsidP="00183D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DBA">
        <w:rPr>
          <w:rFonts w:ascii="Times New Roman" w:hAnsi="Times New Roman" w:cs="Times New Roman"/>
          <w:sz w:val="28"/>
          <w:szCs w:val="28"/>
        </w:rPr>
        <w:t>На практике, отличия верификации и валидации имеют большое значение: заказчика интересует в большей степени валидация (удовлетворение собственных требований); исполнителя, в свою очередь, волнует не только соблюдение всех норм качества (верификация) при реализации продукта, а и соответствие всех особенностей продукта желаниям заказчика.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884CDE">
        <w:rPr>
          <w:noProof/>
          <w:lang w:eastAsia="ru-RU"/>
        </w:rPr>
        <w:pict>
          <v:shape id="Рисунок 11" o:spid="_x0000_i1030" type="#_x0000_t75" alt="📌" style="width:12pt;height:12pt;visibility:visible">
            <v:imagedata r:id="rId7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 xml:space="preserve">С помощью валидации Вы можете быть уверенным в том, что создали «правильный» продукт. Продукт, который полностью удовлетворяет заказчика. </w:t>
      </w:r>
      <w:r w:rsidRPr="00183DBA">
        <w:rPr>
          <w:rFonts w:ascii="Times New Roman" w:hAnsi="Times New Roman" w:cs="Times New Roman"/>
          <w:sz w:val="28"/>
          <w:szCs w:val="28"/>
        </w:rPr>
        <w:br/>
      </w:r>
      <w:r w:rsidRPr="00884CDE">
        <w:rPr>
          <w:noProof/>
          <w:lang w:eastAsia="ru-RU"/>
        </w:rPr>
        <w:pict>
          <v:shape id="Рисунок 12" o:spid="_x0000_i1031" type="#_x0000_t75" alt="📌" style="width:12pt;height:12pt;visibility:visible">
            <v:imagedata r:id="rId7" o:title=""/>
          </v:shape>
        </w:pict>
      </w:r>
      <w:r w:rsidRPr="00183DBA">
        <w:rPr>
          <w:rFonts w:ascii="Times New Roman" w:hAnsi="Times New Roman" w:cs="Times New Roman"/>
          <w:sz w:val="28"/>
          <w:szCs w:val="28"/>
        </w:rPr>
        <w:t>помощью верификации Вы можете увериться в том, что продукт сделан «правильно»: придерживаясь необходимых методик, инструментов и стандартов.</w:t>
      </w:r>
    </w:p>
    <w:p w:rsidR="00B24C1C" w:rsidRDefault="00B24C1C" w:rsidP="00183D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E1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187" o:spid="_x0000_i1032" type="#_x0000_t75" style="width:413.25pt;height:225.75pt;visibility:visible">
            <v:imagedata r:id="rId8" o:title=""/>
          </v:shape>
        </w:pict>
      </w:r>
    </w:p>
    <w:p w:rsidR="00B24C1C" w:rsidRPr="00183DBA" w:rsidRDefault="00B24C1C" w:rsidP="00183D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E1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190" o:spid="_x0000_i1033" type="#_x0000_t75" style="width:453pt;height:411pt;visibility:visible">
            <v:imagedata r:id="rId9" o:title=""/>
          </v:shape>
        </w:pict>
      </w:r>
      <w:bookmarkStart w:id="0" w:name="_PictureBullets"/>
      <w:r w:rsidRPr="006C0C3F">
        <w:rPr>
          <w:rFonts w:ascii="Times New Roman" w:eastAsia="Times New Roman" w:hAnsi="Times New Roman"/>
          <w:vanish/>
          <w:sz w:val="24"/>
          <w:szCs w:val="24"/>
          <w:lang w:eastAsia="ru-RU"/>
        </w:rPr>
        <w:pict>
          <v:shape id="Рисунок 7" o:spid="_x0000_i1034" type="#_x0000_t75" alt="⛳" style="width:12pt;height:12pt;visibility:visible" o:bullet="t">
            <v:imagedata r:id="rId6" o:title=""/>
          </v:shape>
        </w:pict>
      </w:r>
      <w:r w:rsidRPr="006C0C3F">
        <w:rPr>
          <w:rFonts w:ascii="Times New Roman" w:eastAsia="Times New Roman" w:hAnsi="Times New Roman"/>
          <w:vanish/>
          <w:sz w:val="24"/>
          <w:szCs w:val="24"/>
          <w:lang w:eastAsia="ru-RU"/>
        </w:rPr>
        <w:pict>
          <v:shape id="Рисунок 9" o:spid="_x0000_i1035" type="#_x0000_t75" alt="📌" style="width:12pt;height:12pt;visibility:visible" o:bullet="t">
            <v:imagedata r:id="rId7" o:title=""/>
          </v:shape>
        </w:pict>
      </w:r>
      <w:bookmarkEnd w:id="0"/>
    </w:p>
    <w:sectPr w:rsidR="00B24C1C" w:rsidRPr="00183DBA" w:rsidSect="00183DB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43A"/>
    <w:multiLevelType w:val="hybridMultilevel"/>
    <w:tmpl w:val="48E278A4"/>
    <w:lvl w:ilvl="0" w:tplc="B01A4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B6C10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14CA11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A5F40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52EEF5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6C34787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BAFE4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F9C5C0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6970458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>
    <w:nsid w:val="65CA38AF"/>
    <w:multiLevelType w:val="hybridMultilevel"/>
    <w:tmpl w:val="97F4D3B4"/>
    <w:lvl w:ilvl="0" w:tplc="4B849C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CB61E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1CD8CE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B120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7C8B21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8C82EB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B4769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B327B1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659EC7F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DBA"/>
    <w:rsid w:val="00067E17"/>
    <w:rsid w:val="00183DBA"/>
    <w:rsid w:val="001B277F"/>
    <w:rsid w:val="00392702"/>
    <w:rsid w:val="003B5313"/>
    <w:rsid w:val="006C0C3F"/>
    <w:rsid w:val="006D48FF"/>
    <w:rsid w:val="006F0215"/>
    <w:rsid w:val="00884CDE"/>
    <w:rsid w:val="00902229"/>
    <w:rsid w:val="00B24C1C"/>
    <w:rsid w:val="00DB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8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3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83DB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465</Words>
  <Characters>2656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Sveta</cp:lastModifiedBy>
  <cp:revision>2</cp:revision>
  <dcterms:created xsi:type="dcterms:W3CDTF">2017-02-13T12:33:00Z</dcterms:created>
  <dcterms:modified xsi:type="dcterms:W3CDTF">2018-02-01T13:20:00Z</dcterms:modified>
</cp:coreProperties>
</file>